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pPr w:rightFromText="4224" w:vertAnchor="page" w:horzAnchor="page" w:tblpX="1192" w:tblpY="5983"/>
        <w:tblW w:w="4224" w:type="dxa"/>
        <w:tblLayout w:type="fixed"/>
        <w:tblLook w:val="0600" w:firstRow="0" w:lastRow="0" w:firstColumn="0" w:lastColumn="0" w:noHBand="1" w:noVBand="1"/>
      </w:tblPr>
      <w:tblGrid>
        <w:gridCol w:w="4224"/>
      </w:tblGrid>
      <w:tr w:rsidR="008A063E" w:rsidRPr="00234699" w14:paraId="60B66065" w14:textId="77777777" w:rsidTr="00101903">
        <w:trPr>
          <w:trHeight w:val="380"/>
        </w:trPr>
        <w:tc>
          <w:tcPr>
            <w:tcW w:w="4224" w:type="dxa"/>
          </w:tcPr>
          <w:p w14:paraId="03F21DB2" w14:textId="4EC4F4DE" w:rsidR="00D948C9" w:rsidRPr="00234699" w:rsidRDefault="005A6D32" w:rsidP="00D948C9">
            <w:pPr>
              <w:pStyle w:val="Textemetteur"/>
              <w:framePr w:wrap="auto" w:vAnchor="margin" w:hAnchor="text" w:xAlign="left" w:yAlign="inline"/>
            </w:pPr>
            <w:r w:rsidRPr="00234699">
              <w:rPr>
                <w:rFonts w:hint="eastAsia"/>
                <w:lang w:eastAsia="zh-CN"/>
              </w:rPr>
              <w:t>18</w:t>
            </w:r>
            <w:r w:rsidRPr="00234699">
              <w:t>/11/</w:t>
            </w:r>
            <w:r w:rsidR="00D948C9" w:rsidRPr="00234699">
              <w:t>2017</w:t>
            </w:r>
          </w:p>
          <w:p w14:paraId="7A69E2FE" w14:textId="77777777" w:rsidR="00D948C9" w:rsidRPr="00234699" w:rsidRDefault="00D948C9" w:rsidP="00D948C9">
            <w:pPr>
              <w:pStyle w:val="Textemetteur"/>
              <w:framePr w:wrap="auto" w:vAnchor="margin" w:hAnchor="text" w:xAlign="left" w:yAlign="inline"/>
            </w:pPr>
            <w:r w:rsidRPr="00234699">
              <w:t>CHEN Chao</w:t>
            </w:r>
          </w:p>
          <w:p w14:paraId="2C23490E" w14:textId="4B36265B" w:rsidR="009F1733" w:rsidRPr="00234699" w:rsidRDefault="00D948C9" w:rsidP="00D948C9">
            <w:pPr>
              <w:pStyle w:val="Textemetteur"/>
              <w:framePr w:wrap="auto" w:vAnchor="margin" w:hAnchor="text" w:xAlign="left" w:yAlign="inline"/>
            </w:pPr>
            <w:r w:rsidRPr="00234699">
              <w:t>ZHANG Shuwei</w:t>
            </w:r>
          </w:p>
        </w:tc>
      </w:tr>
      <w:tr w:rsidR="008A063E" w:rsidRPr="00234699" w14:paraId="5417CD49" w14:textId="77777777" w:rsidTr="009F1733">
        <w:trPr>
          <w:trHeight w:hRule="exact" w:val="312"/>
        </w:trPr>
        <w:tc>
          <w:tcPr>
            <w:tcW w:w="4224" w:type="dxa"/>
          </w:tcPr>
          <w:p w14:paraId="4F9CF961" w14:textId="77777777" w:rsidR="008A063E" w:rsidRPr="00234699" w:rsidRDefault="008A063E" w:rsidP="00101903">
            <w:pPr>
              <w:pStyle w:val="Textemetteur"/>
              <w:framePr w:wrap="auto" w:vAnchor="margin" w:hAnchor="text" w:xAlign="left" w:yAlign="inline"/>
            </w:pPr>
          </w:p>
        </w:tc>
      </w:tr>
    </w:tbl>
    <w:p w14:paraId="302B5B90" w14:textId="2C68A819" w:rsidR="002A2BB3" w:rsidRPr="00234699" w:rsidRDefault="005A6D32" w:rsidP="002A2BB3">
      <w:pPr>
        <w:pStyle w:val="1"/>
        <w:rPr>
          <w:lang w:val="fr-FR"/>
        </w:rPr>
      </w:pPr>
      <w:r w:rsidRPr="00234699">
        <w:rPr>
          <w:lang w:val="fr-FR"/>
        </w:rPr>
        <w:t>Rapport de TP 101</w:t>
      </w:r>
    </w:p>
    <w:p w14:paraId="4902F6CB" w14:textId="2B5B0945" w:rsidR="002A2BB3" w:rsidRPr="00234699" w:rsidRDefault="005A6D32" w:rsidP="005A6D32">
      <w:pPr>
        <w:pStyle w:val="aa"/>
      </w:pPr>
      <w:r w:rsidRPr="00234699">
        <w:t>L’algorithme de Lamport et RabbitMQ</w:t>
      </w:r>
    </w:p>
    <w:p w14:paraId="69F0AF95" w14:textId="77777777" w:rsidR="005A6D32" w:rsidRPr="00234699" w:rsidRDefault="005A6D32" w:rsidP="002A2BB3">
      <w:pPr>
        <w:pStyle w:val="Textedesaisie"/>
        <w:rPr>
          <w:lang w:val="fr-FR"/>
        </w:rPr>
      </w:pPr>
    </w:p>
    <w:p w14:paraId="11C29DE5" w14:textId="604FA16D" w:rsidR="002A2BB3" w:rsidRPr="00234699" w:rsidRDefault="005A6D32" w:rsidP="002A2BB3">
      <w:pPr>
        <w:pStyle w:val="Textedesaisie"/>
        <w:rPr>
          <w:lang w:val="fr-FR"/>
        </w:rPr>
      </w:pPr>
      <w:r w:rsidRPr="00234699">
        <w:rPr>
          <w:lang w:val="fr-FR"/>
        </w:rPr>
        <w:t>Encadrant: KERMARREC Yvon</w:t>
      </w:r>
      <w:r w:rsidR="002A2BB3" w:rsidRPr="00234699">
        <w:rPr>
          <w:lang w:val="fr-FR"/>
        </w:rPr>
        <w:t>.</w:t>
      </w:r>
    </w:p>
    <w:p w14:paraId="72300CFD" w14:textId="77777777" w:rsidR="00E06A1A" w:rsidRPr="00234699" w:rsidRDefault="00E06A1A" w:rsidP="00DA4669">
      <w:pPr>
        <w:pStyle w:val="Textedesaisie"/>
        <w:rPr>
          <w:lang w:val="fr-FR"/>
        </w:rPr>
      </w:pPr>
    </w:p>
    <w:p w14:paraId="386F4BF5" w14:textId="77777777" w:rsidR="00354208" w:rsidRPr="00234699" w:rsidRDefault="00354208" w:rsidP="00DA4669">
      <w:pPr>
        <w:pStyle w:val="Textedesaisie"/>
        <w:rPr>
          <w:lang w:val="fr-FR"/>
        </w:rPr>
      </w:pPr>
    </w:p>
    <w:p w14:paraId="20C1CE32" w14:textId="77777777" w:rsidR="00354208" w:rsidRPr="00234699" w:rsidRDefault="00354208" w:rsidP="00DA4669">
      <w:pPr>
        <w:pStyle w:val="Textedesaisie"/>
        <w:rPr>
          <w:b/>
          <w:bCs/>
          <w:lang w:val="fr-FR"/>
        </w:rPr>
      </w:pPr>
    </w:p>
    <w:p w14:paraId="461025FC" w14:textId="77777777" w:rsidR="00354208" w:rsidRPr="00234699" w:rsidRDefault="00354208" w:rsidP="00DA4669">
      <w:pPr>
        <w:pStyle w:val="Textedesaisie"/>
        <w:rPr>
          <w:lang w:val="fr-FR"/>
        </w:rPr>
        <w:sectPr w:rsidR="00354208" w:rsidRPr="00234699" w:rsidSect="007E5085">
          <w:headerReference w:type="default" r:id="rId8"/>
          <w:footerReference w:type="default" r:id="rId9"/>
          <w:type w:val="continuous"/>
          <w:pgSz w:w="11906" w:h="16838" w:code="9"/>
          <w:pgMar w:top="7456" w:right="2268" w:bottom="3969" w:left="1191" w:header="567" w:footer="567" w:gutter="0"/>
          <w:cols w:space="708"/>
          <w:docGrid w:linePitch="360"/>
        </w:sectPr>
      </w:pPr>
    </w:p>
    <w:p w14:paraId="518CD0ED" w14:textId="77777777" w:rsidR="005A6D32" w:rsidRPr="00234699" w:rsidRDefault="005A6D32" w:rsidP="00A458EE">
      <w:pPr>
        <w:pStyle w:val="Titredechapitre"/>
      </w:pPr>
    </w:p>
    <w:p w14:paraId="22380039" w14:textId="77777777" w:rsidR="005A6D32" w:rsidRPr="00234699" w:rsidRDefault="005A6D32" w:rsidP="00A458EE">
      <w:pPr>
        <w:pStyle w:val="Titredechapitre"/>
      </w:pPr>
    </w:p>
    <w:p w14:paraId="596D424D" w14:textId="77777777" w:rsidR="005A6D32" w:rsidRPr="00234699" w:rsidRDefault="005A6D32" w:rsidP="00A458EE">
      <w:pPr>
        <w:pStyle w:val="Titredechapitre"/>
      </w:pPr>
    </w:p>
    <w:p w14:paraId="4F957BA2" w14:textId="77777777" w:rsidR="005A6D32" w:rsidRPr="00234699" w:rsidRDefault="005A6D32" w:rsidP="00A458EE">
      <w:pPr>
        <w:pStyle w:val="Titredechapitre"/>
      </w:pPr>
    </w:p>
    <w:p w14:paraId="34B4D2C3" w14:textId="77777777" w:rsidR="005A6D32" w:rsidRPr="00234699" w:rsidRDefault="005A6D32" w:rsidP="00A458EE">
      <w:pPr>
        <w:pStyle w:val="Titredechapitre"/>
      </w:pPr>
    </w:p>
    <w:p w14:paraId="180665AC" w14:textId="77777777" w:rsidR="005A6D32" w:rsidRPr="00234699" w:rsidRDefault="005A6D32" w:rsidP="00A458EE">
      <w:pPr>
        <w:pStyle w:val="Titredechapitre"/>
      </w:pPr>
    </w:p>
    <w:p w14:paraId="4877415D" w14:textId="77777777" w:rsidR="005A6D32" w:rsidRPr="00234699" w:rsidRDefault="005A6D32" w:rsidP="00A458EE">
      <w:pPr>
        <w:pStyle w:val="Titredechapitre"/>
      </w:pPr>
    </w:p>
    <w:p w14:paraId="22136A5F" w14:textId="77777777" w:rsidR="005A6D32" w:rsidRPr="00234699" w:rsidRDefault="005A6D32" w:rsidP="00A458EE">
      <w:pPr>
        <w:pStyle w:val="Titredechapitre"/>
      </w:pPr>
    </w:p>
    <w:p w14:paraId="5DE49354" w14:textId="77777777" w:rsidR="005A6D32" w:rsidRPr="00234699" w:rsidRDefault="005A6D32" w:rsidP="00A458EE">
      <w:pPr>
        <w:pStyle w:val="Titredechapitre"/>
      </w:pPr>
    </w:p>
    <w:p w14:paraId="24F4EF09" w14:textId="77777777" w:rsidR="005A6D32" w:rsidRPr="00234699" w:rsidRDefault="005A6D32" w:rsidP="00A458EE">
      <w:pPr>
        <w:pStyle w:val="Titredechapitre"/>
      </w:pPr>
    </w:p>
    <w:p w14:paraId="6382E6DD" w14:textId="77777777" w:rsidR="005A6D32" w:rsidRPr="00234699" w:rsidRDefault="005A6D32" w:rsidP="00A458EE">
      <w:pPr>
        <w:pStyle w:val="Titredechapitre"/>
      </w:pPr>
    </w:p>
    <w:p w14:paraId="2FDF87C6" w14:textId="77777777" w:rsidR="005A6D32" w:rsidRPr="00234699" w:rsidRDefault="005A6D32" w:rsidP="00A458EE">
      <w:pPr>
        <w:pStyle w:val="Titredechapitre"/>
      </w:pPr>
    </w:p>
    <w:p w14:paraId="2D688874" w14:textId="77777777" w:rsidR="005A6D32" w:rsidRPr="00234699" w:rsidRDefault="005A6D32" w:rsidP="00A458EE">
      <w:pPr>
        <w:pStyle w:val="Titredechapitre"/>
      </w:pPr>
    </w:p>
    <w:p w14:paraId="1E479599" w14:textId="77777777" w:rsidR="005A6D32" w:rsidRPr="00234699" w:rsidRDefault="005A6D32" w:rsidP="00A458EE">
      <w:pPr>
        <w:pStyle w:val="Titredechapitre"/>
      </w:pPr>
    </w:p>
    <w:p w14:paraId="3B42BEB0" w14:textId="77777777" w:rsidR="005A6D32" w:rsidRPr="00234699" w:rsidRDefault="005A6D32" w:rsidP="00A458EE">
      <w:pPr>
        <w:pStyle w:val="Titredechapitre"/>
      </w:pPr>
    </w:p>
    <w:p w14:paraId="0A9A30F2" w14:textId="77777777" w:rsidR="005A6D32" w:rsidRPr="00234699" w:rsidRDefault="005A6D32" w:rsidP="00A458EE">
      <w:pPr>
        <w:pStyle w:val="Titredechapitre"/>
      </w:pPr>
    </w:p>
    <w:p w14:paraId="58546092" w14:textId="77777777" w:rsidR="005A6D32" w:rsidRPr="00234699" w:rsidRDefault="005A6D32" w:rsidP="00A458EE">
      <w:pPr>
        <w:pStyle w:val="Titredechapitre"/>
      </w:pPr>
    </w:p>
    <w:p w14:paraId="3809A4C5" w14:textId="77777777" w:rsidR="005A6D32" w:rsidRPr="00234699" w:rsidRDefault="005A6D32" w:rsidP="00A458EE">
      <w:pPr>
        <w:pStyle w:val="Titredechapitre"/>
      </w:pPr>
    </w:p>
    <w:p w14:paraId="6502EA56" w14:textId="77777777" w:rsidR="005A6D32" w:rsidRPr="00234699" w:rsidRDefault="005A6D32" w:rsidP="00A458EE">
      <w:pPr>
        <w:pStyle w:val="Titredechapitre"/>
      </w:pPr>
    </w:p>
    <w:p w14:paraId="3BE4DE1A" w14:textId="77777777" w:rsidR="005A6D32" w:rsidRPr="00234699" w:rsidRDefault="005A6D32" w:rsidP="00A458EE">
      <w:pPr>
        <w:pStyle w:val="Titredechapitre"/>
      </w:pPr>
    </w:p>
    <w:p w14:paraId="562964C2" w14:textId="77777777" w:rsidR="005A6D32" w:rsidRPr="00234699" w:rsidRDefault="005A6D32" w:rsidP="00A458EE">
      <w:pPr>
        <w:pStyle w:val="Titredechapitre"/>
      </w:pPr>
    </w:p>
    <w:p w14:paraId="0D0B541A" w14:textId="77777777" w:rsidR="005A6D32" w:rsidRPr="00234699" w:rsidRDefault="005A6D32" w:rsidP="00A458EE">
      <w:pPr>
        <w:pStyle w:val="Titredechapitre"/>
      </w:pPr>
    </w:p>
    <w:p w14:paraId="57E7EB6D" w14:textId="0B47FDA2" w:rsidR="00A458EE" w:rsidRDefault="005A6D32" w:rsidP="005A6D32">
      <w:pPr>
        <w:pStyle w:val="1"/>
        <w:rPr>
          <w:lang w:val="fr-FR"/>
        </w:rPr>
      </w:pPr>
      <w:r w:rsidRPr="00234699">
        <w:rPr>
          <w:lang w:val="fr-FR"/>
        </w:rPr>
        <w:lastRenderedPageBreak/>
        <w:t>Introduction</w:t>
      </w:r>
      <w:bookmarkStart w:id="0" w:name="_GoBack"/>
      <w:bookmarkEnd w:id="0"/>
    </w:p>
    <w:p w14:paraId="7B3F8377" w14:textId="77777777" w:rsidR="00D20E1C" w:rsidRDefault="00D20E1C" w:rsidP="00234699"/>
    <w:p w14:paraId="4EA35AF9" w14:textId="77777777" w:rsidR="00D20E1C" w:rsidRDefault="00D20E1C" w:rsidP="00234699"/>
    <w:p w14:paraId="55636589" w14:textId="3122D222" w:rsidR="00234699" w:rsidRDefault="00234699" w:rsidP="00234699">
      <w:pPr>
        <w:rPr>
          <w:rFonts w:hint="eastAsia"/>
          <w:lang w:eastAsia="zh-CN"/>
        </w:rPr>
      </w:pPr>
      <w:r>
        <w:t>Intro lamport, system distubie.rabbitmq</w:t>
      </w:r>
      <w:r w:rsidR="00B877EE">
        <w:rPr>
          <w:rFonts w:hint="eastAsia"/>
          <w:lang w:eastAsia="zh-CN"/>
        </w:rPr>
        <w:t xml:space="preserve"> </w:t>
      </w:r>
    </w:p>
    <w:p w14:paraId="5B138A0E" w14:textId="722D780C" w:rsidR="00234699" w:rsidRPr="00234699" w:rsidRDefault="00234699" w:rsidP="00234699">
      <w:r>
        <w:t>Ce rapport ……</w:t>
      </w:r>
    </w:p>
    <w:p w14:paraId="5B05DEFA" w14:textId="371B7466" w:rsidR="005A6D32" w:rsidRDefault="005A6D32" w:rsidP="005A6D32">
      <w:pPr>
        <w:pStyle w:val="1"/>
        <w:rPr>
          <w:lang w:val="fr-FR"/>
        </w:rPr>
      </w:pPr>
      <w:r w:rsidRPr="00234699">
        <w:rPr>
          <w:lang w:val="fr-FR"/>
        </w:rPr>
        <w:t>Architecture</w:t>
      </w:r>
    </w:p>
    <w:p w14:paraId="2EEBA55F" w14:textId="6C8DA71E" w:rsidR="00234699" w:rsidRPr="00B877EE" w:rsidRDefault="00234699" w:rsidP="00234699"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设计，画个图，</w:t>
      </w:r>
      <w:r>
        <w:rPr>
          <w:rFonts w:hint="eastAsia"/>
          <w:lang w:eastAsia="zh-CN"/>
        </w:rPr>
        <w:t>exchange queue</w:t>
      </w:r>
      <w:r>
        <w:rPr>
          <w:rFonts w:hint="eastAsia"/>
          <w:lang w:eastAsia="zh-CN"/>
        </w:rPr>
        <w:t>，举个例子</w:t>
      </w:r>
      <w:r w:rsidR="00B877EE">
        <w:rPr>
          <w:rFonts w:hint="eastAsia"/>
          <w:lang w:eastAsia="zh-CN"/>
        </w:rPr>
        <w:t>，</w:t>
      </w:r>
      <w:r w:rsidR="00B877EE">
        <w:rPr>
          <w:rFonts w:hint="eastAsia"/>
          <w:lang w:eastAsia="zh-CN"/>
        </w:rPr>
        <w:t xml:space="preserve"> heap </w:t>
      </w:r>
      <w:r w:rsidR="00B877EE">
        <w:rPr>
          <w:rFonts w:hint="eastAsia"/>
          <w:lang w:eastAsia="zh-CN"/>
        </w:rPr>
        <w:t>最小堆</w:t>
      </w:r>
      <w:r w:rsidR="00B877EE">
        <w:rPr>
          <w:lang w:val="en-US" w:eastAsia="zh-CN"/>
        </w:rPr>
        <w:t>,</w:t>
      </w:r>
      <w:r w:rsidR="00B877EE">
        <w:rPr>
          <w:rFonts w:hint="eastAsia"/>
          <w:lang w:val="en-US" w:eastAsia="zh-CN"/>
        </w:rPr>
        <w:t xml:space="preserve"> rabbitmq</w:t>
      </w:r>
      <w:r w:rsidR="00B877EE">
        <w:rPr>
          <w:rFonts w:hint="eastAsia"/>
          <w:lang w:val="en-US" w:eastAsia="zh-CN"/>
        </w:rPr>
        <w:t>连接图</w:t>
      </w:r>
    </w:p>
    <w:p w14:paraId="334D37C2" w14:textId="0E065BD5" w:rsidR="005A6D32" w:rsidRDefault="00B877EE" w:rsidP="005A6D32">
      <w:pPr>
        <w:pStyle w:val="1"/>
        <w:rPr>
          <w:lang w:val="fr-FR"/>
        </w:rPr>
      </w:pPr>
      <w:r w:rsidRPr="00234699">
        <w:rPr>
          <w:lang w:val="fr-FR"/>
        </w:rPr>
        <w:t xml:space="preserve">Solution </w:t>
      </w:r>
      <w:r>
        <w:rPr>
          <w:lang w:eastAsia="zh-CN"/>
        </w:rPr>
        <w:t xml:space="preserve">et </w:t>
      </w:r>
      <w:r w:rsidR="00234699" w:rsidRPr="00234699">
        <w:rPr>
          <w:lang w:val="fr-FR"/>
        </w:rPr>
        <w:t>Implémentation</w:t>
      </w:r>
    </w:p>
    <w:p w14:paraId="34E66681" w14:textId="0E0EE1B5" w:rsidR="00B877EE" w:rsidRDefault="00B877EE" w:rsidP="00B877EE">
      <w:pPr>
        <w:rPr>
          <w:rFonts w:hint="eastAsia"/>
          <w:lang w:eastAsia="zh-CN"/>
        </w:rPr>
      </w:pPr>
      <w:r>
        <w:t xml:space="preserve">2 processes, finout, fonctionnalité, </w:t>
      </w:r>
      <w:r>
        <w:rPr>
          <w:rFonts w:hint="eastAsia"/>
          <w:lang w:eastAsia="zh-CN"/>
        </w:rPr>
        <w:t>lamport</w:t>
      </w:r>
      <w:r>
        <w:rPr>
          <w:rFonts w:hint="eastAsia"/>
          <w:lang w:eastAsia="zh-CN"/>
        </w:rPr>
        <w:t>伪代码</w:t>
      </w:r>
    </w:p>
    <w:p w14:paraId="6BF585BD" w14:textId="77777777" w:rsidR="00B877EE" w:rsidRPr="00B877EE" w:rsidRDefault="00B877EE" w:rsidP="00B877EE">
      <w:pPr>
        <w:rPr>
          <w:rFonts w:hint="eastAsia"/>
          <w:lang w:eastAsia="zh-CN"/>
        </w:rPr>
      </w:pPr>
    </w:p>
    <w:p w14:paraId="2627621F" w14:textId="1E148286" w:rsidR="00234699" w:rsidRDefault="00234699" w:rsidP="00234699">
      <w:pPr>
        <w:pStyle w:val="1"/>
        <w:rPr>
          <w:rFonts w:hint="eastAsia"/>
          <w:lang w:val="fr-FR" w:eastAsia="zh-CN"/>
        </w:rPr>
      </w:pPr>
      <w:r w:rsidRPr="00234699">
        <w:rPr>
          <w:lang w:val="fr-FR"/>
        </w:rPr>
        <w:t>Exemple d’utilisation</w:t>
      </w:r>
    </w:p>
    <w:p w14:paraId="0F0AAF0E" w14:textId="1CA3820A" w:rsidR="00B877EE" w:rsidRPr="00B877EE" w:rsidRDefault="00B877EE" w:rsidP="00B877EE">
      <w:pPr>
        <w:rPr>
          <w:lang w:val="en-US" w:eastAsia="zh-CN"/>
        </w:rPr>
      </w:pPr>
      <w:r>
        <w:rPr>
          <w:rFonts w:hint="eastAsia"/>
          <w:lang w:eastAsia="zh-CN"/>
        </w:rPr>
        <w:t>画个图</w:t>
      </w:r>
      <w:r>
        <w:rPr>
          <w:rFonts w:hint="eastAsia"/>
          <w:lang w:eastAsia="zh-CN"/>
        </w:rPr>
        <w:t xml:space="preserve"> msc </w:t>
      </w:r>
      <w:r>
        <w:rPr>
          <w:lang w:eastAsia="zh-CN"/>
        </w:rPr>
        <w:t>séquence</w:t>
      </w:r>
      <w:r>
        <w:rPr>
          <w:rFonts w:hint="eastAsia"/>
          <w:lang w:eastAsia="zh-CN"/>
        </w:rPr>
        <w:t xml:space="preserve">  </w:t>
      </w:r>
      <w:r>
        <w:rPr>
          <w:lang w:val="en-US" w:eastAsia="zh-CN"/>
        </w:rPr>
        <w:t xml:space="preserve">screenshots of result </w:t>
      </w:r>
    </w:p>
    <w:p w14:paraId="06199277" w14:textId="07912FC5" w:rsidR="00234699" w:rsidRDefault="00234699" w:rsidP="00234699">
      <w:pPr>
        <w:pStyle w:val="1"/>
        <w:rPr>
          <w:lang w:val="fr-FR"/>
        </w:rPr>
      </w:pPr>
      <w:r w:rsidRPr="00234699">
        <w:rPr>
          <w:lang w:val="fr-FR"/>
        </w:rPr>
        <w:t>Synthèse</w:t>
      </w:r>
    </w:p>
    <w:p w14:paraId="47C085C3" w14:textId="241E1546" w:rsidR="00B877EE" w:rsidRDefault="00B877EE" w:rsidP="00B877EE"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先分析，再实现，</w:t>
      </w:r>
      <w:r>
        <w:rPr>
          <w:rFonts w:hint="eastAsia"/>
          <w:lang w:eastAsia="zh-CN"/>
        </w:rPr>
        <w:t>blo</w:t>
      </w:r>
      <w:r>
        <w:rPr>
          <w:lang w:val="en-US" w:eastAsia="zh-CN"/>
        </w:rPr>
        <w:t xml:space="preserve">quent channel </w:t>
      </w:r>
      <w:r>
        <w:rPr>
          <w:rFonts w:hint="eastAsia"/>
          <w:lang w:val="en-US" w:eastAsia="zh-CN"/>
        </w:rPr>
        <w:t>需要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个</w:t>
      </w:r>
      <w:r>
        <w:rPr>
          <w:rFonts w:hint="eastAsia"/>
          <w:lang w:val="en-US" w:eastAsia="zh-CN"/>
        </w:rPr>
        <w:t xml:space="preserve">processes </w:t>
      </w:r>
    </w:p>
    <w:p w14:paraId="2E631084" w14:textId="5FFFFE35" w:rsidR="0051720A" w:rsidRPr="00B877EE" w:rsidRDefault="0051720A" w:rsidP="00B877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评价</w:t>
      </w:r>
      <w:r>
        <w:rPr>
          <w:rFonts w:hint="eastAsia"/>
          <w:lang w:val="en-US" w:eastAsia="zh-CN"/>
        </w:rPr>
        <w:t>rabbitmq</w:t>
      </w:r>
      <w:r>
        <w:rPr>
          <w:rFonts w:hint="eastAsia"/>
          <w:lang w:val="en-US" w:eastAsia="zh-CN"/>
        </w:rPr>
        <w:t>的优点</w:t>
      </w:r>
    </w:p>
    <w:p w14:paraId="124EDBEE" w14:textId="257A2CC0" w:rsidR="00234699" w:rsidRPr="00234699" w:rsidRDefault="00234699" w:rsidP="00234699">
      <w:pPr>
        <w:pStyle w:val="1"/>
      </w:pPr>
      <w:r>
        <w:t>Annaxe(code)</w:t>
      </w:r>
    </w:p>
    <w:sectPr w:rsidR="00234699" w:rsidRPr="00234699" w:rsidSect="00582F16">
      <w:headerReference w:type="default" r:id="rId10"/>
      <w:footerReference w:type="default" r:id="rId11"/>
      <w:pgSz w:w="11906" w:h="16838" w:code="9"/>
      <w:pgMar w:top="1616" w:right="1134" w:bottom="1474" w:left="2381" w:header="340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3EE8BA" w14:textId="77777777" w:rsidR="00D20E1C" w:rsidRDefault="00D20E1C" w:rsidP="00BB63D0">
      <w:r>
        <w:separator/>
      </w:r>
    </w:p>
  </w:endnote>
  <w:endnote w:type="continuationSeparator" w:id="0">
    <w:p w14:paraId="334F6722" w14:textId="77777777" w:rsidR="00D20E1C" w:rsidRDefault="00D20E1C" w:rsidP="00BB6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9AB746" w14:textId="77777777" w:rsidR="00D20E1C" w:rsidRDefault="00D20E1C">
    <w:pPr>
      <w:pStyle w:val="a5"/>
    </w:pPr>
    <w:r w:rsidRPr="00365807">
      <w:rPr>
        <w:noProof/>
        <w:lang w:val="en-US" w:eastAsia="zh-CN"/>
      </w:rPr>
      <w:drawing>
        <wp:anchor distT="0" distB="0" distL="114300" distR="114300" simplePos="0" relativeHeight="251660288" behindDoc="1" locked="0" layoutInCell="1" allowOverlap="1" wp14:anchorId="0B58B27D" wp14:editId="64C42D44">
          <wp:simplePos x="0" y="0"/>
          <wp:positionH relativeFrom="page">
            <wp:posOffset>756285</wp:posOffset>
          </wp:positionH>
          <wp:positionV relativeFrom="page">
            <wp:posOffset>8791575</wp:posOffset>
          </wp:positionV>
          <wp:extent cx="1943280" cy="1144440"/>
          <wp:effectExtent l="19050" t="0" r="0" b="0"/>
          <wp:wrapNone/>
          <wp:docPr id="7" name="Image 1" descr="logo_couv_1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1" descr="logo_couv_1.pdf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gray">
                  <a:xfrm>
                    <a:off x="0" y="0"/>
                    <a:ext cx="1943280" cy="1144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2C2872" w14:textId="77777777" w:rsidR="00D20E1C" w:rsidRDefault="00D20E1C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36714A" w14:textId="77777777" w:rsidR="00D20E1C" w:rsidRDefault="00D20E1C" w:rsidP="00BB63D0">
      <w:r>
        <w:separator/>
      </w:r>
    </w:p>
  </w:footnote>
  <w:footnote w:type="continuationSeparator" w:id="0">
    <w:p w14:paraId="013FA694" w14:textId="77777777" w:rsidR="00D20E1C" w:rsidRDefault="00D20E1C" w:rsidP="00BB63D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37BE4B" w14:textId="07E70D8E" w:rsidR="00D20E1C" w:rsidRDefault="005B2974">
    <w:pPr>
      <w:pStyle w:val="a3"/>
    </w:pPr>
    <w:r>
      <w:rPr>
        <w:noProof/>
        <w:lang w:val="en-US" w:eastAsia="zh-CN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00D5A94" wp14:editId="7AEA41B1">
              <wp:simplePos x="0" y="0"/>
              <wp:positionH relativeFrom="column">
                <wp:posOffset>2484120</wp:posOffset>
              </wp:positionH>
              <wp:positionV relativeFrom="paragraph">
                <wp:posOffset>0</wp:posOffset>
              </wp:positionV>
              <wp:extent cx="3960495" cy="3960495"/>
              <wp:effectExtent l="0" t="0" r="1905" b="1905"/>
              <wp:wrapNone/>
              <wp:docPr id="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960495" cy="3960495"/>
                        <a:chOff x="5103" y="567"/>
                        <a:chExt cx="6237" cy="6237"/>
                      </a:xfrm>
                    </wpg:grpSpPr>
                    <wps:wsp>
                      <wps:cNvPr id="3" name="AutoShape 1"/>
                      <wps:cNvSpPr>
                        <a:spLocks noChangeArrowheads="1"/>
                      </wps:cNvSpPr>
                      <wps:spPr bwMode="auto">
                        <a:xfrm rot="10800000">
                          <a:off x="7768" y="567"/>
                          <a:ext cx="3572" cy="3572"/>
                        </a:xfrm>
                        <a:prstGeom prst="rtTriangle">
                          <a:avLst/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AutoShape 2"/>
                      <wps:cNvSpPr>
                        <a:spLocks noChangeArrowheads="1"/>
                      </wps:cNvSpPr>
                      <wps:spPr bwMode="auto">
                        <a:xfrm>
                          <a:off x="5103" y="567"/>
                          <a:ext cx="3572" cy="3572"/>
                        </a:xfrm>
                        <a:prstGeom prst="rtTriangle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AutoShape 3"/>
                      <wps:cNvSpPr>
                        <a:spLocks noChangeArrowheads="1"/>
                      </wps:cNvSpPr>
                      <wps:spPr bwMode="auto">
                        <a:xfrm rot="10800000">
                          <a:off x="8674" y="4139"/>
                          <a:ext cx="2665" cy="2665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" o:spid="_x0000_s1026" style="position:absolute;left:0;text-align:left;margin-left:195.6pt;margin-top:0;width:311.85pt;height:311.85pt;z-index:-251658240" coordorigin="5103,567" coordsize="6237,623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">
              <v:shapetype id="_x0000_t6" coordsize="21600,21600" o:spt="6" path="m0,0l0,21600,21600,21600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1" o:spid="_x0000_s1027" type="#_x0000_t6" style="position:absolute;left:7768;top:567;width:3572;height:3572;rotation: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3C7kwwAA&#10;ANoAAAAPAAAAZHJzL2Rvd25yZXYueG1sRI/dasJAFITvC77DcoTe1Y3WiERXEVEovZBGfYBD9pgf&#10;s2dDdk3St+8KQi+HmfmGWW8HU4uOWldaVjCdRCCIM6tLzhVcL8ePJQjnkTXWlknBLznYbkZva0y0&#10;7Tml7uxzESDsElRQeN8kUrqsIINuYhvi4N1sa9AH2eZSt9gHuKnlLIoW0mDJYaHAhvYFZffzwyiY&#10;VfEp3Q9d/NN/czr3u0NcVXel3sfDbgXC0+D/w6/2l1bwCc8r4QbIz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93C7kwwAAANoAAAAPAAAAAAAAAAAAAAAAAJcCAABkcnMvZG93&#10;bnJldi54bWxQSwUGAAAAAAQABAD1AAAAhwMAAAAA&#10;" fillcolor="#a4d233 [3214]" stroked="f"/>
              <v:shape id="AutoShape 2" o:spid="_x0000_s1028" type="#_x0000_t6" style="position:absolute;left:5103;top:567;width:3572;height:357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7LuOwgAA&#10;ANoAAAAPAAAAZHJzL2Rvd25yZXYueG1sRI9PawIxFMTvhX6H8ARvNauUUlejSGmrkFNVEG+Pzds/&#10;unkJm6jrt28KBY/DzPyGmS9724ordaFxrGA8ykAQF840XCnY775e3kGEiGywdUwK7hRguXh+mmNu&#10;3I1/6LqNlUgQDjkqqGP0uZShqMliGDlPnLzSdRZjkl0lTYe3BLetnGTZm7TYcFqo0dNHTcV5e7EK&#10;dtoc9fdJ6stBT3W5Lj19TrxSw0G/moGI1MdH+L+9MQpe4e9KugFy8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/su47CAAAA2gAAAA8AAAAAAAAAAAAAAAAAlwIAAGRycy9kb3du&#10;cmV2LnhtbFBLBQYAAAAABAAEAPUAAACGAwAAAAA=&#10;" fillcolor="#0c2340 [3206]" stroked="f"/>
              <v:shape id="AutoShape 3" o:spid="_x0000_s1029" type="#_x0000_t6" style="position:absolute;left:8674;top:4139;width:2665;height:2665;rotation: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SDZTxAAA&#10;ANoAAAAPAAAAZHJzL2Rvd25yZXYueG1sRI9Pa8JAFMTvBb/D8gRvdROlRaKriH/Qm1QF8fbIPpNo&#10;9m3MbmPaT+8WhB6HmfkNM5m1phQN1a6wrCDuRyCIU6sLzhQcD+v3EQjnkTWWlknBDzmYTTtvE0y0&#10;ffAXNXufiQBhl6CC3PsqkdKlORl0fVsRB+9ia4M+yDqTusZHgJtSDqLoUxosOCzkWNEip/S2/zYK&#10;Nvc43l2q4Xp53WbL5uw38nd1UqrXbedjEJ5a/x9+tbdawQf8XQk3QE6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Eg2U8QAAADaAAAADwAAAAAAAAAAAAAAAACXAgAAZHJzL2Rv&#10;d25yZXYueG1sUEsFBgAAAAAEAAQA9QAAAIgDAAAAAA==&#10;" fillcolor="#00b8de [3204]" stroked="f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3E4529" w14:textId="77777777" w:rsidR="00D20E1C" w:rsidRDefault="00D20E1C" w:rsidP="00354208">
    <w:pPr>
      <w:pStyle w:val="a3"/>
    </w:pPr>
  </w:p>
  <w:p w14:paraId="4AF004A5" w14:textId="77777777" w:rsidR="00D20E1C" w:rsidRDefault="00D20E1C" w:rsidP="00354208">
    <w:pPr>
      <w:pStyle w:val="a3"/>
    </w:pPr>
  </w:p>
  <w:p w14:paraId="74EF041B" w14:textId="77777777" w:rsidR="00D20E1C" w:rsidRDefault="00D20E1C" w:rsidP="00354208">
    <w:pPr>
      <w:pStyle w:val="a3"/>
    </w:pPr>
  </w:p>
  <w:p w14:paraId="107D7BAB" w14:textId="77777777" w:rsidR="00D20E1C" w:rsidRPr="00354208" w:rsidRDefault="00D20E1C" w:rsidP="00354208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729A2"/>
    <w:multiLevelType w:val="hybridMultilevel"/>
    <w:tmpl w:val="56102B30"/>
    <w:lvl w:ilvl="0" w:tplc="3F3EA19A">
      <w:start w:val="1"/>
      <w:numFmt w:val="bullet"/>
      <w:pStyle w:val="Textepuce1"/>
      <w:lvlText w:val=""/>
      <w:lvlJc w:val="left"/>
      <w:pPr>
        <w:ind w:left="720" w:hanging="360"/>
      </w:pPr>
      <w:rPr>
        <w:rFonts w:ascii="Wingdings 3" w:hAnsi="Wingdings 3" w:hint="default"/>
        <w:color w:val="00B8DE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727BB4"/>
    <w:multiLevelType w:val="hybridMultilevel"/>
    <w:tmpl w:val="A4E2F506"/>
    <w:lvl w:ilvl="0" w:tplc="8D129590">
      <w:start w:val="1"/>
      <w:numFmt w:val="bullet"/>
      <w:pStyle w:val="Textepuce3"/>
      <w:lvlText w:val="-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EA72ED"/>
    <w:multiLevelType w:val="hybridMultilevel"/>
    <w:tmpl w:val="84C4F2FE"/>
    <w:lvl w:ilvl="0" w:tplc="8A0084C0">
      <w:start w:val="1"/>
      <w:numFmt w:val="bullet"/>
      <w:pStyle w:val="Textepuce2"/>
      <w:lvlText w:val="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ttachedTemplate r:id="rId1"/>
  <w:defaultTabStop w:val="708"/>
  <w:hyphenationZone w:val="425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B98"/>
    <w:rsid w:val="0000162C"/>
    <w:rsid w:val="00006695"/>
    <w:rsid w:val="00051B60"/>
    <w:rsid w:val="000971EF"/>
    <w:rsid w:val="00101903"/>
    <w:rsid w:val="00135AF9"/>
    <w:rsid w:val="00166F9C"/>
    <w:rsid w:val="00167FE9"/>
    <w:rsid w:val="00175B15"/>
    <w:rsid w:val="001D3547"/>
    <w:rsid w:val="00234699"/>
    <w:rsid w:val="00235794"/>
    <w:rsid w:val="00254326"/>
    <w:rsid w:val="00285173"/>
    <w:rsid w:val="002A2BB3"/>
    <w:rsid w:val="00316C7E"/>
    <w:rsid w:val="00354208"/>
    <w:rsid w:val="003561A5"/>
    <w:rsid w:val="003C0632"/>
    <w:rsid w:val="003C5CC4"/>
    <w:rsid w:val="003F1EB6"/>
    <w:rsid w:val="00486DC3"/>
    <w:rsid w:val="004A1330"/>
    <w:rsid w:val="0051720A"/>
    <w:rsid w:val="0052443E"/>
    <w:rsid w:val="00534539"/>
    <w:rsid w:val="005418C5"/>
    <w:rsid w:val="00582F16"/>
    <w:rsid w:val="0059256A"/>
    <w:rsid w:val="005A6D32"/>
    <w:rsid w:val="005B2974"/>
    <w:rsid w:val="005E4CE5"/>
    <w:rsid w:val="00705041"/>
    <w:rsid w:val="0074557B"/>
    <w:rsid w:val="00796B58"/>
    <w:rsid w:val="007A6F4D"/>
    <w:rsid w:val="007E5085"/>
    <w:rsid w:val="00823651"/>
    <w:rsid w:val="00877B09"/>
    <w:rsid w:val="008A063E"/>
    <w:rsid w:val="00995174"/>
    <w:rsid w:val="009F1733"/>
    <w:rsid w:val="00A41B98"/>
    <w:rsid w:val="00A458EE"/>
    <w:rsid w:val="00AB584C"/>
    <w:rsid w:val="00B7700A"/>
    <w:rsid w:val="00B877EE"/>
    <w:rsid w:val="00BB63D0"/>
    <w:rsid w:val="00BC23E2"/>
    <w:rsid w:val="00C152E8"/>
    <w:rsid w:val="00C45E32"/>
    <w:rsid w:val="00C87F5A"/>
    <w:rsid w:val="00CD12D5"/>
    <w:rsid w:val="00D03F7D"/>
    <w:rsid w:val="00D20E1C"/>
    <w:rsid w:val="00D948C9"/>
    <w:rsid w:val="00DA4669"/>
    <w:rsid w:val="00DA63AC"/>
    <w:rsid w:val="00DC597A"/>
    <w:rsid w:val="00E06A1A"/>
    <w:rsid w:val="00E56EF2"/>
    <w:rsid w:val="00E80C7F"/>
    <w:rsid w:val="00EE405F"/>
    <w:rsid w:val="00F0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1"/>
    </o:shapelayout>
  </w:shapeDefaults>
  <w:decimalSymbol w:val="."/>
  <w:listSeparator w:val=","/>
  <w14:docId w14:val="655930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BB3"/>
    <w:pPr>
      <w:spacing w:after="0" w:line="240" w:lineRule="atLeast"/>
    </w:pPr>
  </w:style>
  <w:style w:type="paragraph" w:styleId="1">
    <w:name w:val="heading 1"/>
    <w:basedOn w:val="a"/>
    <w:next w:val="a"/>
    <w:link w:val="10"/>
    <w:uiPriority w:val="9"/>
    <w:rsid w:val="008A063E"/>
    <w:pPr>
      <w:keepNext/>
      <w:keepLines/>
      <w:spacing w:after="360" w:line="560" w:lineRule="atLeast"/>
      <w:outlineLvl w:val="0"/>
    </w:pPr>
    <w:rPr>
      <w:rFonts w:asciiTheme="majorHAnsi" w:eastAsiaTheme="majorEastAsia" w:hAnsiTheme="majorHAnsi" w:cstheme="majorBidi"/>
      <w:b/>
      <w:bCs/>
      <w:color w:val="A4D233" w:themeColor="background2"/>
      <w:sz w:val="46"/>
      <w:szCs w:val="28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rsid w:val="00167F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B8DE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7F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B8DE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B63D0"/>
    <w:pPr>
      <w:spacing w:line="240" w:lineRule="exact"/>
    </w:pPr>
  </w:style>
  <w:style w:type="character" w:customStyle="1" w:styleId="a4">
    <w:name w:val="页眉字符"/>
    <w:basedOn w:val="a0"/>
    <w:link w:val="a3"/>
    <w:uiPriority w:val="99"/>
    <w:rsid w:val="00BB63D0"/>
    <w:rPr>
      <w:sz w:val="20"/>
    </w:rPr>
  </w:style>
  <w:style w:type="paragraph" w:styleId="a5">
    <w:name w:val="footer"/>
    <w:basedOn w:val="a"/>
    <w:link w:val="a6"/>
    <w:uiPriority w:val="99"/>
    <w:rsid w:val="00BB63D0"/>
    <w:pPr>
      <w:spacing w:line="240" w:lineRule="exact"/>
    </w:pPr>
  </w:style>
  <w:style w:type="character" w:customStyle="1" w:styleId="a6">
    <w:name w:val="页脚字符"/>
    <w:basedOn w:val="a0"/>
    <w:link w:val="a5"/>
    <w:uiPriority w:val="99"/>
    <w:rsid w:val="00BB63D0"/>
    <w:rPr>
      <w:sz w:val="20"/>
    </w:rPr>
  </w:style>
  <w:style w:type="table" w:styleId="a7">
    <w:name w:val="Table Grid"/>
    <w:basedOn w:val="a1"/>
    <w:uiPriority w:val="59"/>
    <w:rsid w:val="00EE405F"/>
    <w:pPr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edesaisie">
    <w:name w:val="Texte de saisie"/>
    <w:basedOn w:val="a"/>
    <w:qFormat/>
    <w:rsid w:val="00DA4669"/>
    <w:pPr>
      <w:spacing w:line="250" w:lineRule="atLeast"/>
    </w:pPr>
    <w:rPr>
      <w:sz w:val="19"/>
      <w:lang w:val="en-US"/>
    </w:rPr>
  </w:style>
  <w:style w:type="character" w:customStyle="1" w:styleId="10">
    <w:name w:val="标题 1字符"/>
    <w:basedOn w:val="a0"/>
    <w:link w:val="1"/>
    <w:uiPriority w:val="9"/>
    <w:rsid w:val="008A063E"/>
    <w:rPr>
      <w:rFonts w:asciiTheme="majorHAnsi" w:eastAsiaTheme="majorEastAsia" w:hAnsiTheme="majorHAnsi" w:cstheme="majorBidi"/>
      <w:b/>
      <w:bCs/>
      <w:color w:val="A4D233" w:themeColor="background2"/>
      <w:sz w:val="46"/>
      <w:szCs w:val="28"/>
      <w:lang w:val="en-US"/>
    </w:rPr>
  </w:style>
  <w:style w:type="paragraph" w:customStyle="1" w:styleId="Textemetteur">
    <w:name w:val="Texte émetteur"/>
    <w:basedOn w:val="a"/>
    <w:qFormat/>
    <w:rsid w:val="008A063E"/>
    <w:pPr>
      <w:framePr w:wrap="around" w:vAnchor="page" w:hAnchor="page" w:x="1192" w:y="5955"/>
      <w:spacing w:line="380" w:lineRule="atLeast"/>
    </w:pPr>
    <w:rPr>
      <w:sz w:val="25"/>
    </w:rPr>
  </w:style>
  <w:style w:type="paragraph" w:styleId="a8">
    <w:name w:val="Balloon Text"/>
    <w:basedOn w:val="a"/>
    <w:link w:val="a9"/>
    <w:uiPriority w:val="99"/>
    <w:semiHidden/>
    <w:unhideWhenUsed/>
    <w:rsid w:val="00C87F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字符"/>
    <w:basedOn w:val="a0"/>
    <w:link w:val="a8"/>
    <w:uiPriority w:val="99"/>
    <w:semiHidden/>
    <w:rsid w:val="00C87F5A"/>
    <w:rPr>
      <w:rFonts w:ascii="Tahoma" w:hAnsi="Tahoma" w:cs="Tahoma"/>
      <w:sz w:val="16"/>
      <w:szCs w:val="16"/>
    </w:rPr>
  </w:style>
  <w:style w:type="paragraph" w:customStyle="1" w:styleId="Textepuce1">
    <w:name w:val="Texte puce 1"/>
    <w:basedOn w:val="Textecourant"/>
    <w:qFormat/>
    <w:rsid w:val="00A41B98"/>
    <w:pPr>
      <w:numPr>
        <w:numId w:val="1"/>
      </w:numPr>
      <w:ind w:left="284" w:hanging="284"/>
    </w:pPr>
  </w:style>
  <w:style w:type="paragraph" w:styleId="aa">
    <w:name w:val="Subtitle"/>
    <w:basedOn w:val="a"/>
    <w:next w:val="a"/>
    <w:link w:val="ab"/>
    <w:uiPriority w:val="11"/>
    <w:qFormat/>
    <w:rsid w:val="00A41B98"/>
    <w:pPr>
      <w:spacing w:line="300" w:lineRule="atLeast"/>
    </w:pPr>
    <w:rPr>
      <w:b/>
      <w:color w:val="878787"/>
      <w:sz w:val="26"/>
      <w:szCs w:val="26"/>
    </w:rPr>
  </w:style>
  <w:style w:type="character" w:customStyle="1" w:styleId="ab">
    <w:name w:val="副标题字符"/>
    <w:basedOn w:val="a0"/>
    <w:link w:val="aa"/>
    <w:uiPriority w:val="11"/>
    <w:rsid w:val="00A41B98"/>
    <w:rPr>
      <w:b/>
      <w:color w:val="878787"/>
      <w:sz w:val="26"/>
      <w:szCs w:val="26"/>
    </w:rPr>
  </w:style>
  <w:style w:type="paragraph" w:customStyle="1" w:styleId="Textecourant">
    <w:name w:val="Texte courant"/>
    <w:basedOn w:val="a"/>
    <w:qFormat/>
    <w:rsid w:val="00A41B98"/>
    <w:pPr>
      <w:spacing w:line="280" w:lineRule="atLeast"/>
      <w:jc w:val="both"/>
    </w:pPr>
  </w:style>
  <w:style w:type="character" w:styleId="ac">
    <w:name w:val="Intense Emphasis"/>
    <w:uiPriority w:val="21"/>
    <w:qFormat/>
    <w:rsid w:val="00A41B98"/>
    <w:rPr>
      <w:i/>
      <w:color w:val="00B8DE" w:themeColor="accent1"/>
    </w:rPr>
  </w:style>
  <w:style w:type="paragraph" w:styleId="ad">
    <w:name w:val="Quote"/>
    <w:basedOn w:val="Textecourant"/>
    <w:next w:val="a"/>
    <w:link w:val="ae"/>
    <w:uiPriority w:val="29"/>
    <w:qFormat/>
    <w:rsid w:val="00A41B98"/>
    <w:pPr>
      <w:pBdr>
        <w:top w:val="single" w:sz="12" w:space="0" w:color="00B8DE" w:themeColor="accent1"/>
        <w:bottom w:val="single" w:sz="12" w:space="4" w:color="00B8DE" w:themeColor="accent1"/>
      </w:pBdr>
      <w:jc w:val="left"/>
    </w:pPr>
    <w:rPr>
      <w:b/>
      <w:color w:val="00B8DE" w:themeColor="accent1"/>
    </w:rPr>
  </w:style>
  <w:style w:type="character" w:customStyle="1" w:styleId="ae">
    <w:name w:val="引用字符"/>
    <w:basedOn w:val="a0"/>
    <w:link w:val="ad"/>
    <w:uiPriority w:val="29"/>
    <w:rsid w:val="00A41B98"/>
    <w:rPr>
      <w:b/>
      <w:color w:val="00B8DE" w:themeColor="accent1"/>
    </w:rPr>
  </w:style>
  <w:style w:type="paragraph" w:styleId="af">
    <w:name w:val="Title"/>
    <w:basedOn w:val="1"/>
    <w:next w:val="a"/>
    <w:link w:val="af0"/>
    <w:uiPriority w:val="10"/>
    <w:qFormat/>
    <w:rsid w:val="00A41B98"/>
    <w:pPr>
      <w:keepNext w:val="0"/>
      <w:keepLines w:val="0"/>
      <w:spacing w:after="0" w:line="280" w:lineRule="atLeast"/>
    </w:pPr>
    <w:rPr>
      <w:rFonts w:asciiTheme="minorHAnsi" w:eastAsiaTheme="minorHAnsi" w:hAnsiTheme="minorHAnsi" w:cstheme="minorBidi"/>
      <w:bCs w:val="0"/>
      <w:caps/>
      <w:sz w:val="36"/>
      <w:szCs w:val="36"/>
      <w:lang w:val="fr-FR"/>
    </w:rPr>
  </w:style>
  <w:style w:type="character" w:customStyle="1" w:styleId="af0">
    <w:name w:val="标题字符"/>
    <w:basedOn w:val="a0"/>
    <w:link w:val="af"/>
    <w:uiPriority w:val="10"/>
    <w:rsid w:val="00A41B98"/>
    <w:rPr>
      <w:b/>
      <w:caps/>
      <w:color w:val="A4D233" w:themeColor="background2"/>
      <w:sz w:val="36"/>
      <w:szCs w:val="36"/>
    </w:rPr>
  </w:style>
  <w:style w:type="character" w:styleId="af1">
    <w:name w:val="Intense Reference"/>
    <w:basedOn w:val="a0"/>
    <w:uiPriority w:val="32"/>
    <w:qFormat/>
    <w:rsid w:val="00A41B98"/>
    <w:rPr>
      <w:b/>
      <w:bCs/>
      <w:spacing w:val="5"/>
    </w:rPr>
  </w:style>
  <w:style w:type="paragraph" w:customStyle="1" w:styleId="Textepuce2">
    <w:name w:val="Texte puce 2"/>
    <w:basedOn w:val="Textecourant"/>
    <w:qFormat/>
    <w:rsid w:val="00A41B98"/>
    <w:pPr>
      <w:numPr>
        <w:numId w:val="2"/>
      </w:numPr>
      <w:ind w:left="426" w:hanging="142"/>
    </w:pPr>
  </w:style>
  <w:style w:type="paragraph" w:customStyle="1" w:styleId="Textepuce3">
    <w:name w:val="Texte puce 3"/>
    <w:basedOn w:val="Textecourant"/>
    <w:qFormat/>
    <w:rsid w:val="00A41B98"/>
    <w:pPr>
      <w:numPr>
        <w:numId w:val="3"/>
      </w:numPr>
      <w:ind w:left="567" w:hanging="141"/>
    </w:pPr>
  </w:style>
  <w:style w:type="paragraph" w:customStyle="1" w:styleId="Titredechapitre">
    <w:name w:val="Titre de chapitre"/>
    <w:basedOn w:val="Textecourant"/>
    <w:qFormat/>
    <w:rsid w:val="00A41B98"/>
    <w:pPr>
      <w:spacing w:before="100" w:line="500" w:lineRule="atLeast"/>
      <w:ind w:left="-1304"/>
      <w:jc w:val="left"/>
    </w:pPr>
    <w:rPr>
      <w:caps/>
      <w:color w:val="878787" w:themeColor="accent5"/>
      <w:sz w:val="42"/>
      <w:szCs w:val="42"/>
    </w:rPr>
  </w:style>
  <w:style w:type="paragraph" w:customStyle="1" w:styleId="Titretableau">
    <w:name w:val="Titre tableau"/>
    <w:basedOn w:val="Textecourant"/>
    <w:qFormat/>
    <w:rsid w:val="00A41B98"/>
    <w:rPr>
      <w:b/>
      <w:caps/>
      <w:color w:val="A4D233" w:themeColor="background2"/>
      <w:lang w:val="en-US"/>
    </w:rPr>
  </w:style>
  <w:style w:type="table" w:customStyle="1" w:styleId="TableauIMT">
    <w:name w:val="Tableau IMT"/>
    <w:basedOn w:val="a1"/>
    <w:uiPriority w:val="99"/>
    <w:rsid w:val="00A41B98"/>
    <w:pPr>
      <w:spacing w:after="0" w:line="240" w:lineRule="auto"/>
      <w:jc w:val="center"/>
    </w:pPr>
    <w:rPr>
      <w:color w:val="FFFFFF" w:themeColor="background1"/>
    </w:rPr>
    <w:tblPr>
      <w:tblStyleRow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  <w:tcPr>
      <w:shd w:val="clear" w:color="auto" w:fill="C8E484" w:themeFill="background2" w:themeFillTint="99"/>
      <w:vAlign w:val="center"/>
    </w:tcPr>
    <w:tblStylePr w:type="firstRow">
      <w:rPr>
        <w:b/>
      </w:rPr>
      <w:tblPr/>
      <w:tcPr>
        <w:shd w:val="clear" w:color="auto" w:fill="A4D233" w:themeFill="background2"/>
      </w:tcPr>
    </w:tblStylePr>
    <w:tblStylePr w:type="firstCol">
      <w:pPr>
        <w:jc w:val="left"/>
      </w:pPr>
      <w:rPr>
        <w:b/>
      </w:rPr>
    </w:tblStylePr>
    <w:tblStylePr w:type="lastCol">
      <w:tblPr/>
      <w:tcPr>
        <w:shd w:val="clear" w:color="auto" w:fill="00B8DE" w:themeFill="accent1"/>
      </w:tcPr>
    </w:tblStylePr>
    <w:tblStylePr w:type="band1Horz">
      <w:tblPr/>
      <w:tcPr>
        <w:shd w:val="clear" w:color="auto" w:fill="C8E484" w:themeFill="background2" w:themeFillTint="99"/>
      </w:tcPr>
    </w:tblStylePr>
    <w:tblStylePr w:type="band2Horz">
      <w:tblPr/>
      <w:tcPr>
        <w:shd w:val="clear" w:color="auto" w:fill="A4D233" w:themeFill="background2"/>
      </w:tcPr>
    </w:tblStylePr>
    <w:tblStylePr w:type="neCell">
      <w:tblPr/>
      <w:tcPr>
        <w:shd w:val="clear" w:color="auto" w:fill="00B8DE" w:themeFill="accent1"/>
      </w:tcPr>
    </w:tblStylePr>
  </w:style>
  <w:style w:type="character" w:customStyle="1" w:styleId="20">
    <w:name w:val="标题 2字符"/>
    <w:basedOn w:val="a0"/>
    <w:link w:val="2"/>
    <w:uiPriority w:val="9"/>
    <w:semiHidden/>
    <w:rsid w:val="00167FE9"/>
    <w:rPr>
      <w:rFonts w:asciiTheme="majorHAnsi" w:eastAsiaTheme="majorEastAsia" w:hAnsiTheme="majorHAnsi" w:cstheme="majorBidi"/>
      <w:b/>
      <w:bCs/>
      <w:color w:val="00B8DE" w:themeColor="accent1"/>
      <w:sz w:val="26"/>
      <w:szCs w:val="26"/>
    </w:rPr>
  </w:style>
  <w:style w:type="character" w:customStyle="1" w:styleId="30">
    <w:name w:val="标题 3字符"/>
    <w:basedOn w:val="a0"/>
    <w:link w:val="3"/>
    <w:uiPriority w:val="9"/>
    <w:semiHidden/>
    <w:rsid w:val="00167FE9"/>
    <w:rPr>
      <w:rFonts w:asciiTheme="majorHAnsi" w:eastAsiaTheme="majorEastAsia" w:hAnsiTheme="majorHAnsi" w:cstheme="majorBidi"/>
      <w:b/>
      <w:bCs/>
      <w:color w:val="00B8DE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BB3"/>
    <w:pPr>
      <w:spacing w:after="0" w:line="240" w:lineRule="atLeast"/>
    </w:pPr>
  </w:style>
  <w:style w:type="paragraph" w:styleId="1">
    <w:name w:val="heading 1"/>
    <w:basedOn w:val="a"/>
    <w:next w:val="a"/>
    <w:link w:val="10"/>
    <w:uiPriority w:val="9"/>
    <w:rsid w:val="008A063E"/>
    <w:pPr>
      <w:keepNext/>
      <w:keepLines/>
      <w:spacing w:after="360" w:line="560" w:lineRule="atLeast"/>
      <w:outlineLvl w:val="0"/>
    </w:pPr>
    <w:rPr>
      <w:rFonts w:asciiTheme="majorHAnsi" w:eastAsiaTheme="majorEastAsia" w:hAnsiTheme="majorHAnsi" w:cstheme="majorBidi"/>
      <w:b/>
      <w:bCs/>
      <w:color w:val="A4D233" w:themeColor="background2"/>
      <w:sz w:val="46"/>
      <w:szCs w:val="28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rsid w:val="00167F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B8DE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7F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B8DE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B63D0"/>
    <w:pPr>
      <w:spacing w:line="240" w:lineRule="exact"/>
    </w:pPr>
  </w:style>
  <w:style w:type="character" w:customStyle="1" w:styleId="a4">
    <w:name w:val="页眉字符"/>
    <w:basedOn w:val="a0"/>
    <w:link w:val="a3"/>
    <w:uiPriority w:val="99"/>
    <w:rsid w:val="00BB63D0"/>
    <w:rPr>
      <w:sz w:val="20"/>
    </w:rPr>
  </w:style>
  <w:style w:type="paragraph" w:styleId="a5">
    <w:name w:val="footer"/>
    <w:basedOn w:val="a"/>
    <w:link w:val="a6"/>
    <w:uiPriority w:val="99"/>
    <w:rsid w:val="00BB63D0"/>
    <w:pPr>
      <w:spacing w:line="240" w:lineRule="exact"/>
    </w:pPr>
  </w:style>
  <w:style w:type="character" w:customStyle="1" w:styleId="a6">
    <w:name w:val="页脚字符"/>
    <w:basedOn w:val="a0"/>
    <w:link w:val="a5"/>
    <w:uiPriority w:val="99"/>
    <w:rsid w:val="00BB63D0"/>
    <w:rPr>
      <w:sz w:val="20"/>
    </w:rPr>
  </w:style>
  <w:style w:type="table" w:styleId="a7">
    <w:name w:val="Table Grid"/>
    <w:basedOn w:val="a1"/>
    <w:uiPriority w:val="59"/>
    <w:rsid w:val="00EE405F"/>
    <w:pPr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edesaisie">
    <w:name w:val="Texte de saisie"/>
    <w:basedOn w:val="a"/>
    <w:qFormat/>
    <w:rsid w:val="00DA4669"/>
    <w:pPr>
      <w:spacing w:line="250" w:lineRule="atLeast"/>
    </w:pPr>
    <w:rPr>
      <w:sz w:val="19"/>
      <w:lang w:val="en-US"/>
    </w:rPr>
  </w:style>
  <w:style w:type="character" w:customStyle="1" w:styleId="10">
    <w:name w:val="标题 1字符"/>
    <w:basedOn w:val="a0"/>
    <w:link w:val="1"/>
    <w:uiPriority w:val="9"/>
    <w:rsid w:val="008A063E"/>
    <w:rPr>
      <w:rFonts w:asciiTheme="majorHAnsi" w:eastAsiaTheme="majorEastAsia" w:hAnsiTheme="majorHAnsi" w:cstheme="majorBidi"/>
      <w:b/>
      <w:bCs/>
      <w:color w:val="A4D233" w:themeColor="background2"/>
      <w:sz w:val="46"/>
      <w:szCs w:val="28"/>
      <w:lang w:val="en-US"/>
    </w:rPr>
  </w:style>
  <w:style w:type="paragraph" w:customStyle="1" w:styleId="Textemetteur">
    <w:name w:val="Texte émetteur"/>
    <w:basedOn w:val="a"/>
    <w:qFormat/>
    <w:rsid w:val="008A063E"/>
    <w:pPr>
      <w:framePr w:wrap="around" w:vAnchor="page" w:hAnchor="page" w:x="1192" w:y="5955"/>
      <w:spacing w:line="380" w:lineRule="atLeast"/>
    </w:pPr>
    <w:rPr>
      <w:sz w:val="25"/>
    </w:rPr>
  </w:style>
  <w:style w:type="paragraph" w:styleId="a8">
    <w:name w:val="Balloon Text"/>
    <w:basedOn w:val="a"/>
    <w:link w:val="a9"/>
    <w:uiPriority w:val="99"/>
    <w:semiHidden/>
    <w:unhideWhenUsed/>
    <w:rsid w:val="00C87F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字符"/>
    <w:basedOn w:val="a0"/>
    <w:link w:val="a8"/>
    <w:uiPriority w:val="99"/>
    <w:semiHidden/>
    <w:rsid w:val="00C87F5A"/>
    <w:rPr>
      <w:rFonts w:ascii="Tahoma" w:hAnsi="Tahoma" w:cs="Tahoma"/>
      <w:sz w:val="16"/>
      <w:szCs w:val="16"/>
    </w:rPr>
  </w:style>
  <w:style w:type="paragraph" w:customStyle="1" w:styleId="Textepuce1">
    <w:name w:val="Texte puce 1"/>
    <w:basedOn w:val="Textecourant"/>
    <w:qFormat/>
    <w:rsid w:val="00A41B98"/>
    <w:pPr>
      <w:numPr>
        <w:numId w:val="1"/>
      </w:numPr>
      <w:ind w:left="284" w:hanging="284"/>
    </w:pPr>
  </w:style>
  <w:style w:type="paragraph" w:styleId="aa">
    <w:name w:val="Subtitle"/>
    <w:basedOn w:val="a"/>
    <w:next w:val="a"/>
    <w:link w:val="ab"/>
    <w:uiPriority w:val="11"/>
    <w:qFormat/>
    <w:rsid w:val="00A41B98"/>
    <w:pPr>
      <w:spacing w:line="300" w:lineRule="atLeast"/>
    </w:pPr>
    <w:rPr>
      <w:b/>
      <w:color w:val="878787"/>
      <w:sz w:val="26"/>
      <w:szCs w:val="26"/>
    </w:rPr>
  </w:style>
  <w:style w:type="character" w:customStyle="1" w:styleId="ab">
    <w:name w:val="副标题字符"/>
    <w:basedOn w:val="a0"/>
    <w:link w:val="aa"/>
    <w:uiPriority w:val="11"/>
    <w:rsid w:val="00A41B98"/>
    <w:rPr>
      <w:b/>
      <w:color w:val="878787"/>
      <w:sz w:val="26"/>
      <w:szCs w:val="26"/>
    </w:rPr>
  </w:style>
  <w:style w:type="paragraph" w:customStyle="1" w:styleId="Textecourant">
    <w:name w:val="Texte courant"/>
    <w:basedOn w:val="a"/>
    <w:qFormat/>
    <w:rsid w:val="00A41B98"/>
    <w:pPr>
      <w:spacing w:line="280" w:lineRule="atLeast"/>
      <w:jc w:val="both"/>
    </w:pPr>
  </w:style>
  <w:style w:type="character" w:styleId="ac">
    <w:name w:val="Intense Emphasis"/>
    <w:uiPriority w:val="21"/>
    <w:qFormat/>
    <w:rsid w:val="00A41B98"/>
    <w:rPr>
      <w:i/>
      <w:color w:val="00B8DE" w:themeColor="accent1"/>
    </w:rPr>
  </w:style>
  <w:style w:type="paragraph" w:styleId="ad">
    <w:name w:val="Quote"/>
    <w:basedOn w:val="Textecourant"/>
    <w:next w:val="a"/>
    <w:link w:val="ae"/>
    <w:uiPriority w:val="29"/>
    <w:qFormat/>
    <w:rsid w:val="00A41B98"/>
    <w:pPr>
      <w:pBdr>
        <w:top w:val="single" w:sz="12" w:space="0" w:color="00B8DE" w:themeColor="accent1"/>
        <w:bottom w:val="single" w:sz="12" w:space="4" w:color="00B8DE" w:themeColor="accent1"/>
      </w:pBdr>
      <w:jc w:val="left"/>
    </w:pPr>
    <w:rPr>
      <w:b/>
      <w:color w:val="00B8DE" w:themeColor="accent1"/>
    </w:rPr>
  </w:style>
  <w:style w:type="character" w:customStyle="1" w:styleId="ae">
    <w:name w:val="引用字符"/>
    <w:basedOn w:val="a0"/>
    <w:link w:val="ad"/>
    <w:uiPriority w:val="29"/>
    <w:rsid w:val="00A41B98"/>
    <w:rPr>
      <w:b/>
      <w:color w:val="00B8DE" w:themeColor="accent1"/>
    </w:rPr>
  </w:style>
  <w:style w:type="paragraph" w:styleId="af">
    <w:name w:val="Title"/>
    <w:basedOn w:val="1"/>
    <w:next w:val="a"/>
    <w:link w:val="af0"/>
    <w:uiPriority w:val="10"/>
    <w:qFormat/>
    <w:rsid w:val="00A41B98"/>
    <w:pPr>
      <w:keepNext w:val="0"/>
      <w:keepLines w:val="0"/>
      <w:spacing w:after="0" w:line="280" w:lineRule="atLeast"/>
    </w:pPr>
    <w:rPr>
      <w:rFonts w:asciiTheme="minorHAnsi" w:eastAsiaTheme="minorHAnsi" w:hAnsiTheme="minorHAnsi" w:cstheme="minorBidi"/>
      <w:bCs w:val="0"/>
      <w:caps/>
      <w:sz w:val="36"/>
      <w:szCs w:val="36"/>
      <w:lang w:val="fr-FR"/>
    </w:rPr>
  </w:style>
  <w:style w:type="character" w:customStyle="1" w:styleId="af0">
    <w:name w:val="标题字符"/>
    <w:basedOn w:val="a0"/>
    <w:link w:val="af"/>
    <w:uiPriority w:val="10"/>
    <w:rsid w:val="00A41B98"/>
    <w:rPr>
      <w:b/>
      <w:caps/>
      <w:color w:val="A4D233" w:themeColor="background2"/>
      <w:sz w:val="36"/>
      <w:szCs w:val="36"/>
    </w:rPr>
  </w:style>
  <w:style w:type="character" w:styleId="af1">
    <w:name w:val="Intense Reference"/>
    <w:basedOn w:val="a0"/>
    <w:uiPriority w:val="32"/>
    <w:qFormat/>
    <w:rsid w:val="00A41B98"/>
    <w:rPr>
      <w:b/>
      <w:bCs/>
      <w:spacing w:val="5"/>
    </w:rPr>
  </w:style>
  <w:style w:type="paragraph" w:customStyle="1" w:styleId="Textepuce2">
    <w:name w:val="Texte puce 2"/>
    <w:basedOn w:val="Textecourant"/>
    <w:qFormat/>
    <w:rsid w:val="00A41B98"/>
    <w:pPr>
      <w:numPr>
        <w:numId w:val="2"/>
      </w:numPr>
      <w:ind w:left="426" w:hanging="142"/>
    </w:pPr>
  </w:style>
  <w:style w:type="paragraph" w:customStyle="1" w:styleId="Textepuce3">
    <w:name w:val="Texte puce 3"/>
    <w:basedOn w:val="Textecourant"/>
    <w:qFormat/>
    <w:rsid w:val="00A41B98"/>
    <w:pPr>
      <w:numPr>
        <w:numId w:val="3"/>
      </w:numPr>
      <w:ind w:left="567" w:hanging="141"/>
    </w:pPr>
  </w:style>
  <w:style w:type="paragraph" w:customStyle="1" w:styleId="Titredechapitre">
    <w:name w:val="Titre de chapitre"/>
    <w:basedOn w:val="Textecourant"/>
    <w:qFormat/>
    <w:rsid w:val="00A41B98"/>
    <w:pPr>
      <w:spacing w:before="100" w:line="500" w:lineRule="atLeast"/>
      <w:ind w:left="-1304"/>
      <w:jc w:val="left"/>
    </w:pPr>
    <w:rPr>
      <w:caps/>
      <w:color w:val="878787" w:themeColor="accent5"/>
      <w:sz w:val="42"/>
      <w:szCs w:val="42"/>
    </w:rPr>
  </w:style>
  <w:style w:type="paragraph" w:customStyle="1" w:styleId="Titretableau">
    <w:name w:val="Titre tableau"/>
    <w:basedOn w:val="Textecourant"/>
    <w:qFormat/>
    <w:rsid w:val="00A41B98"/>
    <w:rPr>
      <w:b/>
      <w:caps/>
      <w:color w:val="A4D233" w:themeColor="background2"/>
      <w:lang w:val="en-US"/>
    </w:rPr>
  </w:style>
  <w:style w:type="table" w:customStyle="1" w:styleId="TableauIMT">
    <w:name w:val="Tableau IMT"/>
    <w:basedOn w:val="a1"/>
    <w:uiPriority w:val="99"/>
    <w:rsid w:val="00A41B98"/>
    <w:pPr>
      <w:spacing w:after="0" w:line="240" w:lineRule="auto"/>
      <w:jc w:val="center"/>
    </w:pPr>
    <w:rPr>
      <w:color w:val="FFFFFF" w:themeColor="background1"/>
    </w:rPr>
    <w:tblPr>
      <w:tblStyleRow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  <w:tcPr>
      <w:shd w:val="clear" w:color="auto" w:fill="C8E484" w:themeFill="background2" w:themeFillTint="99"/>
      <w:vAlign w:val="center"/>
    </w:tcPr>
    <w:tblStylePr w:type="firstRow">
      <w:rPr>
        <w:b/>
      </w:rPr>
      <w:tblPr/>
      <w:tcPr>
        <w:shd w:val="clear" w:color="auto" w:fill="A4D233" w:themeFill="background2"/>
      </w:tcPr>
    </w:tblStylePr>
    <w:tblStylePr w:type="firstCol">
      <w:pPr>
        <w:jc w:val="left"/>
      </w:pPr>
      <w:rPr>
        <w:b/>
      </w:rPr>
    </w:tblStylePr>
    <w:tblStylePr w:type="lastCol">
      <w:tblPr/>
      <w:tcPr>
        <w:shd w:val="clear" w:color="auto" w:fill="00B8DE" w:themeFill="accent1"/>
      </w:tcPr>
    </w:tblStylePr>
    <w:tblStylePr w:type="band1Horz">
      <w:tblPr/>
      <w:tcPr>
        <w:shd w:val="clear" w:color="auto" w:fill="C8E484" w:themeFill="background2" w:themeFillTint="99"/>
      </w:tcPr>
    </w:tblStylePr>
    <w:tblStylePr w:type="band2Horz">
      <w:tblPr/>
      <w:tcPr>
        <w:shd w:val="clear" w:color="auto" w:fill="A4D233" w:themeFill="background2"/>
      </w:tcPr>
    </w:tblStylePr>
    <w:tblStylePr w:type="neCell">
      <w:tblPr/>
      <w:tcPr>
        <w:shd w:val="clear" w:color="auto" w:fill="00B8DE" w:themeFill="accent1"/>
      </w:tcPr>
    </w:tblStylePr>
  </w:style>
  <w:style w:type="character" w:customStyle="1" w:styleId="20">
    <w:name w:val="标题 2字符"/>
    <w:basedOn w:val="a0"/>
    <w:link w:val="2"/>
    <w:uiPriority w:val="9"/>
    <w:semiHidden/>
    <w:rsid w:val="00167FE9"/>
    <w:rPr>
      <w:rFonts w:asciiTheme="majorHAnsi" w:eastAsiaTheme="majorEastAsia" w:hAnsiTheme="majorHAnsi" w:cstheme="majorBidi"/>
      <w:b/>
      <w:bCs/>
      <w:color w:val="00B8DE" w:themeColor="accent1"/>
      <w:sz w:val="26"/>
      <w:szCs w:val="26"/>
    </w:rPr>
  </w:style>
  <w:style w:type="character" w:customStyle="1" w:styleId="30">
    <w:name w:val="标题 3字符"/>
    <w:basedOn w:val="a0"/>
    <w:link w:val="3"/>
    <w:uiPriority w:val="9"/>
    <w:semiHidden/>
    <w:rsid w:val="00167FE9"/>
    <w:rPr>
      <w:rFonts w:asciiTheme="majorHAnsi" w:eastAsiaTheme="majorEastAsia" w:hAnsiTheme="majorHAnsi" w:cstheme="majorBidi"/>
      <w:b/>
      <w:bCs/>
      <w:color w:val="00B8DE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emabec\AppData\Local\Temp\Rapport_IMT_Atlantique-1.dotx" TargetMode="External"/></Relationships>
</file>

<file path=word/theme/theme1.xml><?xml version="1.0" encoding="utf-8"?>
<a:theme xmlns:a="http://schemas.openxmlformats.org/drawingml/2006/main" name="Thème Office">
  <a:themeElements>
    <a:clrScheme name="PPT IMT ATLANTIQUE">
      <a:dk1>
        <a:sysClr val="windowText" lastClr="000000"/>
      </a:dk1>
      <a:lt1>
        <a:sysClr val="window" lastClr="FFFFFF"/>
      </a:lt1>
      <a:dk2>
        <a:srgbClr val="D9E1E2"/>
      </a:dk2>
      <a:lt2>
        <a:srgbClr val="A4D233"/>
      </a:lt2>
      <a:accent1>
        <a:srgbClr val="00B8DE"/>
      </a:accent1>
      <a:accent2>
        <a:srgbClr val="D9E1E2"/>
      </a:accent2>
      <a:accent3>
        <a:srgbClr val="0C2340"/>
      </a:accent3>
      <a:accent4>
        <a:srgbClr val="9B9B9B"/>
      </a:accent4>
      <a:accent5>
        <a:srgbClr val="878787"/>
      </a:accent5>
      <a:accent6>
        <a:srgbClr val="595959"/>
      </a:accent6>
      <a:hlink>
        <a:srgbClr val="000000"/>
      </a:hlink>
      <a:folHlink>
        <a:srgbClr val="000000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\Users\clemabec\AppData\Local\Temp\Rapport_IMT_Atlantique-1.dotx</Template>
  <TotalTime>0</TotalTime>
  <Pages>3</Pages>
  <Words>73</Words>
  <Characters>420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IMT</vt:lpstr>
    </vt:vector>
  </TitlesOfParts>
  <Manager>IMT</Manager>
  <Company>IMT</Company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IMT</dc:title>
  <dc:subject>IMT</dc:subject>
  <dc:creator>clemabec</dc:creator>
  <cp:lastModifiedBy>Chao Chen</cp:lastModifiedBy>
  <cp:revision>2</cp:revision>
  <cp:lastPrinted>2017-02-23T15:29:00Z</cp:lastPrinted>
  <dcterms:created xsi:type="dcterms:W3CDTF">2017-11-19T15:10:00Z</dcterms:created>
  <dcterms:modified xsi:type="dcterms:W3CDTF">2017-11-19T15:10:00Z</dcterms:modified>
</cp:coreProperties>
</file>